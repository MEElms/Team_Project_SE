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71914767"/>
        <w:docPartObj>
          <w:docPartGallery w:val="Cover Pages"/>
          <w:docPartUnique/>
        </w:docPartObj>
      </w:sdtPr>
      <w:sdtEndPr>
        <w:rPr>
          <w:color w:val="4472C4" w:themeColor="accent5"/>
          <w:sz w:val="24"/>
          <w:szCs w:val="24"/>
        </w:rPr>
      </w:sdtEndPr>
      <w:sdtContent>
        <w:p w14:paraId="60C80BEF" w14:textId="56751DC8" w:rsidR="004765EA" w:rsidRDefault="004765EA"/>
        <w:p w14:paraId="667A84F1" w14:textId="6F4C2004" w:rsidR="004765EA" w:rsidRDefault="004765EA">
          <w:pPr>
            <w:rPr>
              <w:caps/>
              <w:color w:val="4472C4" w:themeColor="accent5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992B5A9" wp14:editId="2C4FE4C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11-1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54AF968" w14:textId="34EBA348" w:rsidR="004765EA" w:rsidRDefault="0058349E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November 12, 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992B5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11-1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54AF968" w14:textId="34EBA348" w:rsidR="004765EA" w:rsidRDefault="0058349E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November 12, 2024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00915C4" wp14:editId="4794C7C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84EB4D1" w14:textId="5422FD09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58349E"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RICERATOPS</w:t>
                                    </w:r>
                                  </w:p>
                                </w:sdtContent>
                              </w:sdt>
                              <w:p w14:paraId="6E7B8BF1" w14:textId="46602020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8349E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Brendan browne, mathew elms, jacob Oniszk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00915C4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&#13;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84EB4D1" w14:textId="5422FD09" w:rsidR="004765EA" w:rsidRDefault="004765E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58349E"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RICERATOPS</w:t>
                              </w:r>
                            </w:p>
                          </w:sdtContent>
                        </w:sdt>
                        <w:p w14:paraId="6E7B8BF1" w14:textId="46602020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8349E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Brendan browne, mathew elms, jacob Oniszk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C0493A" wp14:editId="38C5F13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31096A" w14:textId="0991FB80" w:rsidR="004765EA" w:rsidRDefault="0000000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58349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TRICERATOPS</w:t>
                                    </w:r>
                                    <w:r w:rsidR="004765EA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System Requirements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D430FF6" w14:textId="099F70C1" w:rsidR="004765EA" w:rsidRDefault="004765EA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DRAFT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C0493A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" filled="f" stroked="f" strokeweight=".5pt">
                    <v:textbox inset="0,0,0,0">
                      <w:txbxContent>
                        <w:p w14:paraId="6D31096A" w14:textId="0991FB80" w:rsidR="004765EA" w:rsidRDefault="00000000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58349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TRICERATOPS</w:t>
                              </w:r>
                              <w:r w:rsidR="004765EA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System Requirements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D430FF6" w14:textId="099F70C1" w:rsidR="004765EA" w:rsidRDefault="004765EA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DRAFT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CC2A458" wp14:editId="722778A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0AE3A3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5b9bd5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color w:val="4472C4" w:themeColor="accent5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1764108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C57206A" w14:textId="29797BE9" w:rsidR="004765EA" w:rsidRDefault="004765EA">
          <w:pPr>
            <w:pStyle w:val="TOCHeading"/>
          </w:pPr>
          <w:r>
            <w:t>Table of Contents</w:t>
          </w:r>
        </w:p>
        <w:p w14:paraId="08A05082" w14:textId="592625A6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72738" w:history="1">
            <w:r w:rsidRPr="00082448">
              <w:rPr>
                <w:rStyle w:val="Hyperlink"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6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D33EB" w14:textId="53666CB9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39" w:history="1">
            <w:r w:rsidRPr="00082448">
              <w:rPr>
                <w:rStyle w:val="Hyperlink"/>
                <w:bCs/>
                <w:noProof/>
              </w:rPr>
              <w:t>Description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62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D63B0" w14:textId="38C67FFA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0" w:history="1">
            <w:r w:rsidRPr="00082448">
              <w:rPr>
                <w:rStyle w:val="Hyperlink"/>
                <w:bCs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6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61BF3" w14:textId="51C69FDB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1" w:history="1">
            <w:r w:rsidRPr="00082448">
              <w:rPr>
                <w:rStyle w:val="Hyperlink"/>
                <w:bCs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6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AF7EB" w14:textId="6049476D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2" w:history="1">
            <w:r w:rsidRPr="00082448">
              <w:rPr>
                <w:rStyle w:val="Hyperlink"/>
                <w:bCs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6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C684" w14:textId="68F92E76" w:rsidR="004765EA" w:rsidRDefault="004765EA">
          <w:pPr>
            <w:pStyle w:val="TOC1"/>
            <w:rPr>
              <w:rFonts w:asciiTheme="minorHAnsi" w:hAnsiTheme="minorHAnsi"/>
              <w:b w:val="0"/>
              <w:noProof/>
              <w:spacing w:val="0"/>
            </w:rPr>
          </w:pPr>
          <w:hyperlink w:anchor="_Toc133672743" w:history="1">
            <w:r w:rsidRPr="00082448">
              <w:rPr>
                <w:rStyle w:val="Hyperlink"/>
                <w:bCs/>
                <w:noProof/>
              </w:rPr>
              <w:t>System Sequence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_Toc133672743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162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8ECE3" w14:textId="20149583" w:rsidR="004765EA" w:rsidRDefault="004765E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  <w:p w14:paraId="05834127" w14:textId="7810FF8E" w:rsidR="004765EA" w:rsidRDefault="00000000"/>
      </w:sdtContent>
    </w:sdt>
    <w:p w14:paraId="3D4AC0B3" w14:textId="2ED175D5" w:rsidR="0060299B" w:rsidRPr="004765EA" w:rsidRDefault="0081513C">
      <w:pPr>
        <w:pStyle w:val="Heading1"/>
        <w:rPr>
          <w:b/>
          <w:bCs/>
        </w:rPr>
      </w:pPr>
      <w:bookmarkStart w:id="0" w:name="_Toc133672738"/>
      <w:r w:rsidRPr="004765EA">
        <w:rPr>
          <w:b/>
          <w:bCs/>
        </w:rPr>
        <w:t>Introduction</w:t>
      </w:r>
      <w:bookmarkEnd w:id="0"/>
    </w:p>
    <w:p w14:paraId="77CF7AF3" w14:textId="77777777" w:rsidR="0081513C" w:rsidRDefault="0081513C">
      <w:pPr>
        <w:pStyle w:val="BodyText"/>
        <w:rPr>
          <w:i/>
          <w:iCs/>
        </w:rPr>
      </w:pPr>
      <w:r w:rsidRPr="004765EA">
        <w:rPr>
          <w:i/>
          <w:iCs/>
        </w:rPr>
        <w:t>Describe the purpose of this requirements document and outline what it contains.</w:t>
      </w:r>
    </w:p>
    <w:p w14:paraId="29CDE481" w14:textId="6A6AB795" w:rsidR="0058349E" w:rsidRPr="0058349E" w:rsidRDefault="00F32FC8">
      <w:pPr>
        <w:pStyle w:val="BodyText"/>
      </w:pPr>
      <w:r>
        <w:t>This document was made to show the system requirements for our app. It contains a Description Model, Class Diagram, Use Case Diagram, Use Case Scenarios, and System Sequence Charts. These diagrams go into the specifics on how our app will function</w:t>
      </w:r>
      <w:r w:rsidR="001F4E82">
        <w:t>. With these different models and diagrams, it will make it easier to understand the different parts of our app and how it will work.</w:t>
      </w:r>
    </w:p>
    <w:p w14:paraId="6DACBA01" w14:textId="72E957D6" w:rsidR="0060299B" w:rsidRPr="004765EA" w:rsidRDefault="0081513C" w:rsidP="0081513C">
      <w:pPr>
        <w:pStyle w:val="Heading1"/>
        <w:rPr>
          <w:b/>
          <w:bCs/>
        </w:rPr>
      </w:pPr>
      <w:bookmarkStart w:id="1" w:name="_Toc133672739"/>
      <w:r w:rsidRPr="004765EA">
        <w:rPr>
          <w:b/>
          <w:bCs/>
        </w:rPr>
        <w:t>Description Model</w:t>
      </w:r>
      <w:bookmarkEnd w:id="1"/>
      <w:r w:rsidR="00D76FB3">
        <w:rPr>
          <w:b/>
          <w:bCs/>
        </w:rPr>
        <w:br/>
      </w:r>
    </w:p>
    <w:p w14:paraId="51CEC5AA" w14:textId="2AA3CCF6" w:rsidR="00D76FB3" w:rsidRPr="00D76FB3" w:rsidRDefault="00D76FB3" w:rsidP="00D76FB3">
      <w:pPr>
        <w:pStyle w:val="BodyText"/>
        <w:rPr>
          <w:b/>
          <w:bCs/>
          <w:sz w:val="28"/>
          <w:szCs w:val="28"/>
        </w:rPr>
      </w:pPr>
      <w:r w:rsidRPr="00D76FB3">
        <w:rPr>
          <w:b/>
          <w:bCs/>
          <w:sz w:val="28"/>
          <w:szCs w:val="28"/>
        </w:rPr>
        <w:t>System Requirements for Triceratops Web Browser</w:t>
      </w:r>
      <w:r>
        <w:rPr>
          <w:b/>
          <w:bCs/>
          <w:sz w:val="28"/>
          <w:szCs w:val="28"/>
        </w:rPr>
        <w:br/>
      </w:r>
    </w:p>
    <w:p w14:paraId="0481D983" w14:textId="28832F84" w:rsidR="00D76FB3" w:rsidRPr="00D76FB3" w:rsidRDefault="00D76FB3" w:rsidP="00D76FB3">
      <w:pPr>
        <w:pStyle w:val="BodyText"/>
        <w:rPr>
          <w:b/>
          <w:bCs/>
          <w:u w:val="single"/>
        </w:rPr>
      </w:pPr>
      <w:r w:rsidRPr="00D76FB3">
        <w:rPr>
          <w:b/>
          <w:bCs/>
          <w:u w:val="single"/>
        </w:rPr>
        <w:t>Output Requirements</w:t>
      </w:r>
      <w:r w:rsidRPr="00D76FB3">
        <w:rPr>
          <w:b/>
          <w:bCs/>
          <w:u w:val="single"/>
        </w:rPr>
        <w:t>:</w:t>
      </w:r>
    </w:p>
    <w:p w14:paraId="04822666" w14:textId="77777777" w:rsidR="00D76FB3" w:rsidRPr="00D76FB3" w:rsidRDefault="00D76FB3" w:rsidP="00D76FB3">
      <w:pPr>
        <w:pStyle w:val="BodyText"/>
        <w:numPr>
          <w:ilvl w:val="0"/>
          <w:numId w:val="16"/>
        </w:numPr>
        <w:rPr>
          <w:i/>
          <w:iCs/>
        </w:rPr>
      </w:pPr>
      <w:r w:rsidRPr="00D76FB3">
        <w:rPr>
          <w:b/>
          <w:bCs/>
          <w:i/>
          <w:iCs/>
        </w:rPr>
        <w:t>Search Results Presentation</w:t>
      </w:r>
      <w:r w:rsidRPr="00D76FB3">
        <w:rPr>
          <w:i/>
          <w:iCs/>
        </w:rPr>
        <w:t>:</w:t>
      </w:r>
    </w:p>
    <w:p w14:paraId="1007C630" w14:textId="77777777" w:rsidR="00D76FB3" w:rsidRPr="00D76FB3" w:rsidRDefault="00D76FB3" w:rsidP="00D76FB3">
      <w:pPr>
        <w:pStyle w:val="BodyText"/>
        <w:numPr>
          <w:ilvl w:val="1"/>
          <w:numId w:val="16"/>
        </w:numPr>
        <w:rPr>
          <w:i/>
          <w:iCs/>
        </w:rPr>
      </w:pPr>
      <w:r w:rsidRPr="00D76FB3">
        <w:rPr>
          <w:b/>
          <w:bCs/>
          <w:i/>
          <w:iCs/>
        </w:rPr>
        <w:t>Local Search</w:t>
      </w:r>
      <w:r w:rsidRPr="00D76FB3">
        <w:rPr>
          <w:i/>
          <w:iCs/>
        </w:rPr>
        <w:t>: Display a list of relevant files, applications, or directories with metadata such as file name, size, path, and last modified date.</w:t>
      </w:r>
    </w:p>
    <w:p w14:paraId="154ADC95" w14:textId="77777777" w:rsidR="00D76FB3" w:rsidRPr="00D76FB3" w:rsidRDefault="00D76FB3" w:rsidP="00D76FB3">
      <w:pPr>
        <w:pStyle w:val="BodyText"/>
        <w:numPr>
          <w:ilvl w:val="1"/>
          <w:numId w:val="16"/>
        </w:numPr>
        <w:rPr>
          <w:i/>
          <w:iCs/>
        </w:rPr>
      </w:pPr>
      <w:r w:rsidRPr="00D76FB3">
        <w:rPr>
          <w:b/>
          <w:bCs/>
          <w:i/>
          <w:iCs/>
        </w:rPr>
        <w:t>AI Search</w:t>
      </w:r>
      <w:r w:rsidRPr="00D76FB3">
        <w:rPr>
          <w:i/>
          <w:iCs/>
        </w:rPr>
        <w:t>: Present generative responses in a clear, readable format, with options for citations, summaries, or deep links for detailed exploration.</w:t>
      </w:r>
    </w:p>
    <w:p w14:paraId="73FCFBFE" w14:textId="77777777" w:rsidR="00D76FB3" w:rsidRPr="00D76FB3" w:rsidRDefault="00D76FB3" w:rsidP="00D76FB3">
      <w:pPr>
        <w:pStyle w:val="BodyText"/>
        <w:numPr>
          <w:ilvl w:val="1"/>
          <w:numId w:val="16"/>
        </w:numPr>
        <w:rPr>
          <w:i/>
          <w:iCs/>
        </w:rPr>
      </w:pPr>
      <w:r w:rsidRPr="00D76FB3">
        <w:rPr>
          <w:b/>
          <w:bCs/>
          <w:i/>
          <w:iCs/>
        </w:rPr>
        <w:t>Standard Search Engine</w:t>
      </w:r>
      <w:r w:rsidRPr="00D76FB3">
        <w:rPr>
          <w:i/>
          <w:iCs/>
        </w:rPr>
        <w:t>: Render results retrieved from external search engines in a structured and scrollable interface.</w:t>
      </w:r>
    </w:p>
    <w:p w14:paraId="4B5C447F" w14:textId="77777777" w:rsidR="00D76FB3" w:rsidRPr="00D76FB3" w:rsidRDefault="00D76FB3" w:rsidP="00D76FB3">
      <w:pPr>
        <w:pStyle w:val="BodyText"/>
        <w:numPr>
          <w:ilvl w:val="0"/>
          <w:numId w:val="16"/>
        </w:numPr>
        <w:rPr>
          <w:i/>
          <w:iCs/>
        </w:rPr>
      </w:pPr>
      <w:r w:rsidRPr="00D76FB3">
        <w:rPr>
          <w:b/>
          <w:bCs/>
          <w:i/>
          <w:iCs/>
        </w:rPr>
        <w:t>User Notifications</w:t>
      </w:r>
      <w:r w:rsidRPr="00D76FB3">
        <w:rPr>
          <w:i/>
          <w:iCs/>
        </w:rPr>
        <w:t>:</w:t>
      </w:r>
    </w:p>
    <w:p w14:paraId="2DBC9454" w14:textId="77777777" w:rsidR="00D76FB3" w:rsidRPr="00D76FB3" w:rsidRDefault="00D76FB3" w:rsidP="00D76FB3">
      <w:pPr>
        <w:pStyle w:val="BodyText"/>
        <w:numPr>
          <w:ilvl w:val="1"/>
          <w:numId w:val="16"/>
        </w:numPr>
        <w:rPr>
          <w:i/>
          <w:iCs/>
        </w:rPr>
      </w:pPr>
      <w:r w:rsidRPr="00D76FB3">
        <w:rPr>
          <w:i/>
          <w:iCs/>
        </w:rPr>
        <w:t>Notify users of incomplete searches, errors, or permissions required for local file access.</w:t>
      </w:r>
    </w:p>
    <w:p w14:paraId="36932C57" w14:textId="77777777" w:rsidR="00D76FB3" w:rsidRPr="00D76FB3" w:rsidRDefault="00D76FB3" w:rsidP="00D76FB3">
      <w:pPr>
        <w:pStyle w:val="BodyText"/>
        <w:numPr>
          <w:ilvl w:val="1"/>
          <w:numId w:val="16"/>
        </w:numPr>
        <w:rPr>
          <w:i/>
          <w:iCs/>
        </w:rPr>
      </w:pPr>
      <w:r w:rsidRPr="00D76FB3">
        <w:rPr>
          <w:i/>
          <w:iCs/>
        </w:rPr>
        <w:t>Provide progress indicators for processes like indexing local files or generating AI responses.</w:t>
      </w:r>
    </w:p>
    <w:p w14:paraId="4718C691" w14:textId="77777777" w:rsidR="00D76FB3" w:rsidRPr="00D76FB3" w:rsidRDefault="00D76FB3" w:rsidP="00D76FB3">
      <w:pPr>
        <w:pStyle w:val="BodyText"/>
        <w:numPr>
          <w:ilvl w:val="0"/>
          <w:numId w:val="16"/>
        </w:numPr>
        <w:rPr>
          <w:i/>
          <w:iCs/>
        </w:rPr>
      </w:pPr>
      <w:r w:rsidRPr="00D76FB3">
        <w:rPr>
          <w:b/>
          <w:bCs/>
          <w:i/>
          <w:iCs/>
        </w:rPr>
        <w:t>Visualization</w:t>
      </w:r>
      <w:r w:rsidRPr="00D76FB3">
        <w:rPr>
          <w:i/>
          <w:iCs/>
        </w:rPr>
        <w:t>:</w:t>
      </w:r>
    </w:p>
    <w:p w14:paraId="1C869506" w14:textId="77DBFD10" w:rsidR="00D76FB3" w:rsidRPr="00D76FB3" w:rsidRDefault="00D76FB3" w:rsidP="00D76FB3">
      <w:pPr>
        <w:pStyle w:val="BodyText"/>
        <w:numPr>
          <w:ilvl w:val="1"/>
          <w:numId w:val="16"/>
        </w:numPr>
        <w:rPr>
          <w:i/>
          <w:iCs/>
        </w:rPr>
      </w:pPr>
      <w:r w:rsidRPr="00D76FB3">
        <w:rPr>
          <w:i/>
          <w:iCs/>
        </w:rPr>
        <w:t>Combine search results from all three modes into a unified view with tabs or sections to differentiate sources.</w:t>
      </w:r>
      <w:r>
        <w:rPr>
          <w:i/>
          <w:iCs/>
        </w:rPr>
        <w:br/>
      </w:r>
      <w:r>
        <w:rPr>
          <w:i/>
          <w:iCs/>
        </w:rPr>
        <w:br/>
      </w:r>
    </w:p>
    <w:p w14:paraId="720FD3AE" w14:textId="77777777" w:rsidR="00D76FB3" w:rsidRPr="00D76FB3" w:rsidRDefault="00D76FB3" w:rsidP="00D76FB3">
      <w:pPr>
        <w:pStyle w:val="BodyText"/>
        <w:rPr>
          <w:b/>
          <w:bCs/>
          <w:u w:val="single"/>
        </w:rPr>
      </w:pPr>
      <w:r w:rsidRPr="00D76FB3">
        <w:rPr>
          <w:b/>
          <w:bCs/>
          <w:u w:val="single"/>
        </w:rPr>
        <w:lastRenderedPageBreak/>
        <w:t>Input Requirements</w:t>
      </w:r>
    </w:p>
    <w:p w14:paraId="6438A582" w14:textId="77777777" w:rsidR="00D76FB3" w:rsidRPr="00D76FB3" w:rsidRDefault="00D76FB3" w:rsidP="00D76FB3">
      <w:pPr>
        <w:pStyle w:val="BodyText"/>
        <w:numPr>
          <w:ilvl w:val="0"/>
          <w:numId w:val="17"/>
        </w:numPr>
        <w:rPr>
          <w:i/>
          <w:iCs/>
        </w:rPr>
      </w:pPr>
      <w:r w:rsidRPr="00D76FB3">
        <w:rPr>
          <w:b/>
          <w:bCs/>
          <w:i/>
          <w:iCs/>
        </w:rPr>
        <w:t>Search Query Interface</w:t>
      </w:r>
      <w:r w:rsidRPr="00D76FB3">
        <w:rPr>
          <w:i/>
          <w:iCs/>
        </w:rPr>
        <w:t>:</w:t>
      </w:r>
    </w:p>
    <w:p w14:paraId="6C324A42" w14:textId="77777777" w:rsidR="00D76FB3" w:rsidRPr="00D76FB3" w:rsidRDefault="00D76FB3" w:rsidP="00D76FB3">
      <w:pPr>
        <w:pStyle w:val="BodyText"/>
        <w:numPr>
          <w:ilvl w:val="1"/>
          <w:numId w:val="17"/>
        </w:numPr>
        <w:rPr>
          <w:i/>
          <w:iCs/>
        </w:rPr>
      </w:pPr>
      <w:r w:rsidRPr="00D76FB3">
        <w:rPr>
          <w:i/>
          <w:iCs/>
        </w:rPr>
        <w:t>Single input field where users can type natural language or specific keywords.</w:t>
      </w:r>
    </w:p>
    <w:p w14:paraId="6057C49B" w14:textId="77777777" w:rsidR="00D76FB3" w:rsidRPr="00D76FB3" w:rsidRDefault="00D76FB3" w:rsidP="00D76FB3">
      <w:pPr>
        <w:pStyle w:val="BodyText"/>
        <w:numPr>
          <w:ilvl w:val="1"/>
          <w:numId w:val="17"/>
        </w:numPr>
        <w:rPr>
          <w:i/>
          <w:iCs/>
        </w:rPr>
      </w:pPr>
      <w:r w:rsidRPr="00D76FB3">
        <w:rPr>
          <w:i/>
          <w:iCs/>
        </w:rPr>
        <w:t>Optional toggle to select one or more search modes (Local, AI, or Standard Search Engine).</w:t>
      </w:r>
    </w:p>
    <w:p w14:paraId="221E471A" w14:textId="77777777" w:rsidR="00D76FB3" w:rsidRPr="00D76FB3" w:rsidRDefault="00D76FB3" w:rsidP="00D76FB3">
      <w:pPr>
        <w:pStyle w:val="BodyText"/>
        <w:numPr>
          <w:ilvl w:val="0"/>
          <w:numId w:val="17"/>
        </w:numPr>
        <w:rPr>
          <w:i/>
          <w:iCs/>
        </w:rPr>
      </w:pPr>
      <w:r w:rsidRPr="00D76FB3">
        <w:rPr>
          <w:b/>
          <w:bCs/>
          <w:i/>
          <w:iCs/>
        </w:rPr>
        <w:t>File Permissions</w:t>
      </w:r>
      <w:r w:rsidRPr="00D76FB3">
        <w:rPr>
          <w:i/>
          <w:iCs/>
        </w:rPr>
        <w:t>:</w:t>
      </w:r>
    </w:p>
    <w:p w14:paraId="7E9A6D49" w14:textId="77777777" w:rsidR="00D76FB3" w:rsidRPr="00D76FB3" w:rsidRDefault="00D76FB3" w:rsidP="00D76FB3">
      <w:pPr>
        <w:pStyle w:val="BodyText"/>
        <w:numPr>
          <w:ilvl w:val="1"/>
          <w:numId w:val="17"/>
        </w:numPr>
        <w:rPr>
          <w:i/>
          <w:iCs/>
        </w:rPr>
      </w:pPr>
      <w:r w:rsidRPr="00D76FB3">
        <w:rPr>
          <w:i/>
          <w:iCs/>
        </w:rPr>
        <w:t>System prompts for user consent to access local storage or specific directories for local search functionality.</w:t>
      </w:r>
    </w:p>
    <w:p w14:paraId="055F763F" w14:textId="77777777" w:rsidR="00D76FB3" w:rsidRPr="00D76FB3" w:rsidRDefault="00D76FB3" w:rsidP="00D76FB3">
      <w:pPr>
        <w:pStyle w:val="BodyText"/>
        <w:numPr>
          <w:ilvl w:val="0"/>
          <w:numId w:val="17"/>
        </w:numPr>
        <w:rPr>
          <w:i/>
          <w:iCs/>
        </w:rPr>
      </w:pPr>
      <w:r w:rsidRPr="00D76FB3">
        <w:rPr>
          <w:b/>
          <w:bCs/>
          <w:i/>
          <w:iCs/>
        </w:rPr>
        <w:t>Advanced Search Options</w:t>
      </w:r>
      <w:r w:rsidRPr="00D76FB3">
        <w:rPr>
          <w:i/>
          <w:iCs/>
        </w:rPr>
        <w:t>:</w:t>
      </w:r>
    </w:p>
    <w:p w14:paraId="3A47F194" w14:textId="77777777" w:rsidR="00D76FB3" w:rsidRPr="00D76FB3" w:rsidRDefault="00D76FB3" w:rsidP="00D76FB3">
      <w:pPr>
        <w:pStyle w:val="BodyText"/>
        <w:numPr>
          <w:ilvl w:val="1"/>
          <w:numId w:val="17"/>
        </w:numPr>
        <w:rPr>
          <w:i/>
          <w:iCs/>
        </w:rPr>
      </w:pPr>
      <w:r w:rsidRPr="00D76FB3">
        <w:rPr>
          <w:i/>
          <w:iCs/>
        </w:rPr>
        <w:t>Filters for file type (e.g., documents, images, applications) or date range in local searches.</w:t>
      </w:r>
    </w:p>
    <w:p w14:paraId="750B986C" w14:textId="77777777" w:rsidR="00D76FB3" w:rsidRPr="00D76FB3" w:rsidRDefault="00D76FB3" w:rsidP="00D76FB3">
      <w:pPr>
        <w:pStyle w:val="BodyText"/>
        <w:numPr>
          <w:ilvl w:val="1"/>
          <w:numId w:val="17"/>
        </w:numPr>
        <w:rPr>
          <w:i/>
          <w:iCs/>
        </w:rPr>
      </w:pPr>
      <w:r w:rsidRPr="00D76FB3">
        <w:rPr>
          <w:i/>
          <w:iCs/>
        </w:rPr>
        <w:t>Options to customize AI tone (concise, explanatory, creative).</w:t>
      </w:r>
    </w:p>
    <w:p w14:paraId="58E36962" w14:textId="77777777" w:rsidR="00D76FB3" w:rsidRPr="00D76FB3" w:rsidRDefault="00D76FB3" w:rsidP="00D76FB3">
      <w:pPr>
        <w:pStyle w:val="BodyText"/>
        <w:numPr>
          <w:ilvl w:val="0"/>
          <w:numId w:val="17"/>
        </w:numPr>
        <w:rPr>
          <w:i/>
          <w:iCs/>
        </w:rPr>
      </w:pPr>
      <w:r w:rsidRPr="00D76FB3">
        <w:rPr>
          <w:b/>
          <w:bCs/>
          <w:i/>
          <w:iCs/>
        </w:rPr>
        <w:t>User Feedback</w:t>
      </w:r>
      <w:r w:rsidRPr="00D76FB3">
        <w:rPr>
          <w:i/>
          <w:iCs/>
        </w:rPr>
        <w:t>:</w:t>
      </w:r>
    </w:p>
    <w:p w14:paraId="274EC213" w14:textId="77777777" w:rsidR="00D76FB3" w:rsidRPr="00D76FB3" w:rsidRDefault="00D76FB3" w:rsidP="00D76FB3">
      <w:pPr>
        <w:pStyle w:val="BodyText"/>
        <w:numPr>
          <w:ilvl w:val="1"/>
          <w:numId w:val="17"/>
        </w:numPr>
        <w:rPr>
          <w:i/>
          <w:iCs/>
        </w:rPr>
      </w:pPr>
      <w:r w:rsidRPr="00D76FB3">
        <w:rPr>
          <w:i/>
          <w:iCs/>
        </w:rPr>
        <w:t>Input forms for user feedback on search accuracy, functionality issues, or feature requests.</w:t>
      </w:r>
    </w:p>
    <w:p w14:paraId="137814D8" w14:textId="77777777" w:rsidR="00D76FB3" w:rsidRPr="00D76FB3" w:rsidRDefault="00D76FB3" w:rsidP="00D76FB3">
      <w:pPr>
        <w:pStyle w:val="BodyText"/>
        <w:rPr>
          <w:b/>
          <w:bCs/>
          <w:u w:val="single"/>
        </w:rPr>
      </w:pPr>
      <w:r w:rsidRPr="00D76FB3">
        <w:rPr>
          <w:b/>
          <w:bCs/>
          <w:u w:val="single"/>
        </w:rPr>
        <w:t>Process Requirements</w:t>
      </w:r>
    </w:p>
    <w:p w14:paraId="00C44FF4" w14:textId="77777777" w:rsidR="00D76FB3" w:rsidRPr="00D76FB3" w:rsidRDefault="00D76FB3" w:rsidP="00D76FB3">
      <w:pPr>
        <w:pStyle w:val="BodyText"/>
        <w:numPr>
          <w:ilvl w:val="0"/>
          <w:numId w:val="18"/>
        </w:numPr>
        <w:rPr>
          <w:i/>
          <w:iCs/>
        </w:rPr>
      </w:pPr>
      <w:r w:rsidRPr="00D76FB3">
        <w:rPr>
          <w:b/>
          <w:bCs/>
          <w:i/>
          <w:iCs/>
        </w:rPr>
        <w:t>Local Search Process</w:t>
      </w:r>
      <w:r w:rsidRPr="00D76FB3">
        <w:rPr>
          <w:i/>
          <w:iCs/>
        </w:rPr>
        <w:t>:</w:t>
      </w:r>
    </w:p>
    <w:p w14:paraId="063C00F0" w14:textId="77777777" w:rsidR="00D76FB3" w:rsidRPr="00D76FB3" w:rsidRDefault="00D76FB3" w:rsidP="00D76FB3">
      <w:pPr>
        <w:pStyle w:val="BodyText"/>
        <w:numPr>
          <w:ilvl w:val="1"/>
          <w:numId w:val="18"/>
        </w:numPr>
        <w:rPr>
          <w:i/>
          <w:iCs/>
        </w:rPr>
      </w:pPr>
      <w:r w:rsidRPr="00D76FB3">
        <w:rPr>
          <w:i/>
          <w:iCs/>
        </w:rPr>
        <w:t>Index local directories and files on the user’s system, caching metadata for quicker retrieval.</w:t>
      </w:r>
    </w:p>
    <w:p w14:paraId="46FC9AA1" w14:textId="77777777" w:rsidR="00D76FB3" w:rsidRPr="00D76FB3" w:rsidRDefault="00D76FB3" w:rsidP="00D76FB3">
      <w:pPr>
        <w:pStyle w:val="BodyText"/>
        <w:numPr>
          <w:ilvl w:val="1"/>
          <w:numId w:val="18"/>
        </w:numPr>
        <w:rPr>
          <w:i/>
          <w:iCs/>
        </w:rPr>
      </w:pPr>
      <w:r w:rsidRPr="00D76FB3">
        <w:rPr>
          <w:i/>
          <w:iCs/>
        </w:rPr>
        <w:t>Update the index periodically or based on user-specified schedules.</w:t>
      </w:r>
    </w:p>
    <w:p w14:paraId="63C4F49B" w14:textId="77777777" w:rsidR="00D76FB3" w:rsidRPr="00D76FB3" w:rsidRDefault="00D76FB3" w:rsidP="00D76FB3">
      <w:pPr>
        <w:pStyle w:val="BodyText"/>
        <w:numPr>
          <w:ilvl w:val="1"/>
          <w:numId w:val="18"/>
        </w:numPr>
        <w:rPr>
          <w:i/>
          <w:iCs/>
        </w:rPr>
      </w:pPr>
      <w:r w:rsidRPr="00D76FB3">
        <w:rPr>
          <w:i/>
          <w:iCs/>
        </w:rPr>
        <w:t>Execute searches on the indexed data efficiently and return results in real-time.</w:t>
      </w:r>
    </w:p>
    <w:p w14:paraId="15E8C5F0" w14:textId="77777777" w:rsidR="00D76FB3" w:rsidRPr="00D76FB3" w:rsidRDefault="00D76FB3" w:rsidP="00D76FB3">
      <w:pPr>
        <w:pStyle w:val="BodyText"/>
        <w:numPr>
          <w:ilvl w:val="0"/>
          <w:numId w:val="18"/>
        </w:numPr>
        <w:rPr>
          <w:i/>
          <w:iCs/>
        </w:rPr>
      </w:pPr>
      <w:r w:rsidRPr="00D76FB3">
        <w:rPr>
          <w:b/>
          <w:bCs/>
          <w:i/>
          <w:iCs/>
        </w:rPr>
        <w:t>AI Search Process</w:t>
      </w:r>
      <w:r w:rsidRPr="00D76FB3">
        <w:rPr>
          <w:i/>
          <w:iCs/>
        </w:rPr>
        <w:t>:</w:t>
      </w:r>
    </w:p>
    <w:p w14:paraId="1DFE43AF" w14:textId="77777777" w:rsidR="00D76FB3" w:rsidRPr="00D76FB3" w:rsidRDefault="00D76FB3" w:rsidP="00D76FB3">
      <w:pPr>
        <w:pStyle w:val="BodyText"/>
        <w:numPr>
          <w:ilvl w:val="1"/>
          <w:numId w:val="18"/>
        </w:numPr>
        <w:rPr>
          <w:i/>
          <w:iCs/>
        </w:rPr>
      </w:pPr>
      <w:r w:rsidRPr="00D76FB3">
        <w:rPr>
          <w:i/>
          <w:iCs/>
        </w:rPr>
        <w:t>Send the user query to the AI model via API and process the response.</w:t>
      </w:r>
    </w:p>
    <w:p w14:paraId="3E774C98" w14:textId="77777777" w:rsidR="00D76FB3" w:rsidRPr="00D76FB3" w:rsidRDefault="00D76FB3" w:rsidP="00D76FB3">
      <w:pPr>
        <w:pStyle w:val="BodyText"/>
        <w:numPr>
          <w:ilvl w:val="1"/>
          <w:numId w:val="18"/>
        </w:numPr>
        <w:rPr>
          <w:i/>
          <w:iCs/>
        </w:rPr>
      </w:pPr>
      <w:r w:rsidRPr="00D76FB3">
        <w:rPr>
          <w:i/>
          <w:iCs/>
        </w:rPr>
        <w:t>Handle token limits and fallback gracefully when the query exceeds limits.</w:t>
      </w:r>
    </w:p>
    <w:p w14:paraId="01C229A8" w14:textId="77777777" w:rsidR="00D76FB3" w:rsidRPr="00D76FB3" w:rsidRDefault="00D76FB3" w:rsidP="00D76FB3">
      <w:pPr>
        <w:pStyle w:val="BodyText"/>
        <w:numPr>
          <w:ilvl w:val="0"/>
          <w:numId w:val="18"/>
        </w:numPr>
        <w:rPr>
          <w:i/>
          <w:iCs/>
        </w:rPr>
      </w:pPr>
      <w:r w:rsidRPr="00D76FB3">
        <w:rPr>
          <w:b/>
          <w:bCs/>
          <w:i/>
          <w:iCs/>
        </w:rPr>
        <w:t>Standard Search Engine Process</w:t>
      </w:r>
      <w:r w:rsidRPr="00D76FB3">
        <w:rPr>
          <w:i/>
          <w:iCs/>
        </w:rPr>
        <w:t>:</w:t>
      </w:r>
    </w:p>
    <w:p w14:paraId="10C4BB9F" w14:textId="77777777" w:rsidR="00D76FB3" w:rsidRPr="00D76FB3" w:rsidRDefault="00D76FB3" w:rsidP="00D76FB3">
      <w:pPr>
        <w:pStyle w:val="BodyText"/>
        <w:numPr>
          <w:ilvl w:val="1"/>
          <w:numId w:val="18"/>
        </w:numPr>
        <w:rPr>
          <w:i/>
          <w:iCs/>
        </w:rPr>
      </w:pPr>
      <w:r w:rsidRPr="00D76FB3">
        <w:rPr>
          <w:i/>
          <w:iCs/>
        </w:rPr>
        <w:t>Redirect the user query to the chosen search engine (e.g., Google) using a backend API or direct web request.</w:t>
      </w:r>
    </w:p>
    <w:p w14:paraId="665E6EF8" w14:textId="00A565B4" w:rsidR="00D76FB3" w:rsidRPr="00D76FB3" w:rsidRDefault="00D76FB3" w:rsidP="00D76FB3">
      <w:pPr>
        <w:pStyle w:val="BodyText"/>
        <w:numPr>
          <w:ilvl w:val="1"/>
          <w:numId w:val="18"/>
        </w:numPr>
        <w:rPr>
          <w:i/>
          <w:iCs/>
        </w:rPr>
      </w:pPr>
      <w:r w:rsidRPr="00D76FB3">
        <w:rPr>
          <w:i/>
          <w:iCs/>
        </w:rPr>
        <w:t>Parse and render results in the browser interface.</w:t>
      </w:r>
      <w:r>
        <w:rPr>
          <w:i/>
          <w:iCs/>
        </w:rPr>
        <w:br/>
      </w:r>
      <w:r>
        <w:rPr>
          <w:i/>
          <w:iCs/>
        </w:rPr>
        <w:br/>
      </w:r>
    </w:p>
    <w:p w14:paraId="4FD41761" w14:textId="77777777" w:rsidR="00D76FB3" w:rsidRPr="00D76FB3" w:rsidRDefault="00D76FB3" w:rsidP="00D76FB3">
      <w:pPr>
        <w:pStyle w:val="BodyText"/>
        <w:numPr>
          <w:ilvl w:val="0"/>
          <w:numId w:val="18"/>
        </w:numPr>
        <w:rPr>
          <w:i/>
          <w:iCs/>
        </w:rPr>
      </w:pPr>
      <w:r w:rsidRPr="00D76FB3">
        <w:rPr>
          <w:b/>
          <w:bCs/>
          <w:i/>
          <w:iCs/>
        </w:rPr>
        <w:lastRenderedPageBreak/>
        <w:t>Integration</w:t>
      </w:r>
      <w:r w:rsidRPr="00D76FB3">
        <w:rPr>
          <w:i/>
          <w:iCs/>
        </w:rPr>
        <w:t>:</w:t>
      </w:r>
    </w:p>
    <w:p w14:paraId="1691C4AD" w14:textId="77777777" w:rsidR="00D76FB3" w:rsidRPr="00D76FB3" w:rsidRDefault="00D76FB3" w:rsidP="00D76FB3">
      <w:pPr>
        <w:pStyle w:val="BodyText"/>
        <w:numPr>
          <w:ilvl w:val="1"/>
          <w:numId w:val="18"/>
        </w:numPr>
        <w:rPr>
          <w:i/>
          <w:iCs/>
        </w:rPr>
      </w:pPr>
      <w:r w:rsidRPr="00D76FB3">
        <w:rPr>
          <w:i/>
          <w:iCs/>
        </w:rPr>
        <w:t>Seamlessly integrate results from all three search modes into a unified, intuitive user experience.</w:t>
      </w:r>
    </w:p>
    <w:p w14:paraId="61D0BABF" w14:textId="77777777" w:rsidR="00D76FB3" w:rsidRDefault="00D76FB3" w:rsidP="00D76FB3">
      <w:pPr>
        <w:pStyle w:val="BodyText"/>
        <w:rPr>
          <w:b/>
          <w:bCs/>
          <w:i/>
          <w:iCs/>
        </w:rPr>
      </w:pPr>
    </w:p>
    <w:p w14:paraId="7132CB8E" w14:textId="1A239325" w:rsidR="00D76FB3" w:rsidRPr="00D76FB3" w:rsidRDefault="00D76FB3" w:rsidP="00D76FB3">
      <w:pPr>
        <w:pStyle w:val="BodyText"/>
        <w:rPr>
          <w:b/>
          <w:bCs/>
          <w:u w:val="single"/>
        </w:rPr>
      </w:pPr>
      <w:r w:rsidRPr="00D76FB3">
        <w:rPr>
          <w:b/>
          <w:bCs/>
          <w:u w:val="single"/>
        </w:rPr>
        <w:t>Performance Requirements</w:t>
      </w:r>
    </w:p>
    <w:p w14:paraId="44B7F4F5" w14:textId="77777777" w:rsidR="00D76FB3" w:rsidRPr="00D76FB3" w:rsidRDefault="00D76FB3" w:rsidP="00D76FB3">
      <w:pPr>
        <w:pStyle w:val="BodyText"/>
        <w:numPr>
          <w:ilvl w:val="0"/>
          <w:numId w:val="19"/>
        </w:numPr>
        <w:rPr>
          <w:i/>
          <w:iCs/>
        </w:rPr>
      </w:pPr>
      <w:r w:rsidRPr="00D76FB3">
        <w:rPr>
          <w:b/>
          <w:bCs/>
          <w:i/>
          <w:iCs/>
        </w:rPr>
        <w:t>Speed</w:t>
      </w:r>
      <w:r w:rsidRPr="00D76FB3">
        <w:rPr>
          <w:i/>
          <w:iCs/>
        </w:rPr>
        <w:t>:</w:t>
      </w:r>
    </w:p>
    <w:p w14:paraId="603D23E8" w14:textId="77777777" w:rsidR="00D76FB3" w:rsidRPr="00D76FB3" w:rsidRDefault="00D76FB3" w:rsidP="00D76FB3">
      <w:pPr>
        <w:pStyle w:val="BodyText"/>
        <w:numPr>
          <w:ilvl w:val="1"/>
          <w:numId w:val="19"/>
        </w:numPr>
        <w:rPr>
          <w:i/>
          <w:iCs/>
        </w:rPr>
      </w:pPr>
      <w:r w:rsidRPr="00D76FB3">
        <w:rPr>
          <w:i/>
          <w:iCs/>
        </w:rPr>
        <w:t>Local search results should be displayed within 2 seconds for indexed directories.</w:t>
      </w:r>
    </w:p>
    <w:p w14:paraId="2497715F" w14:textId="77777777" w:rsidR="00D76FB3" w:rsidRPr="00D76FB3" w:rsidRDefault="00D76FB3" w:rsidP="00D76FB3">
      <w:pPr>
        <w:pStyle w:val="BodyText"/>
        <w:numPr>
          <w:ilvl w:val="1"/>
          <w:numId w:val="19"/>
        </w:numPr>
        <w:rPr>
          <w:i/>
          <w:iCs/>
        </w:rPr>
      </w:pPr>
      <w:r w:rsidRPr="00D76FB3">
        <w:rPr>
          <w:i/>
          <w:iCs/>
        </w:rPr>
        <w:t>AI-generated responses should load within 3-5 seconds, depending on the complexity of the query.</w:t>
      </w:r>
    </w:p>
    <w:p w14:paraId="60E5072D" w14:textId="77777777" w:rsidR="00D76FB3" w:rsidRPr="00D76FB3" w:rsidRDefault="00D76FB3" w:rsidP="00D76FB3">
      <w:pPr>
        <w:pStyle w:val="BodyText"/>
        <w:numPr>
          <w:ilvl w:val="1"/>
          <w:numId w:val="19"/>
        </w:numPr>
        <w:rPr>
          <w:i/>
          <w:iCs/>
        </w:rPr>
      </w:pPr>
      <w:r w:rsidRPr="00D76FB3">
        <w:rPr>
          <w:i/>
          <w:iCs/>
        </w:rPr>
        <w:t>Standard search engine results should appear within the average time for an external search (1-3 seconds).</w:t>
      </w:r>
    </w:p>
    <w:p w14:paraId="4D5135FE" w14:textId="77777777" w:rsidR="00D76FB3" w:rsidRPr="00D76FB3" w:rsidRDefault="00D76FB3" w:rsidP="00D76FB3">
      <w:pPr>
        <w:pStyle w:val="BodyText"/>
        <w:numPr>
          <w:ilvl w:val="0"/>
          <w:numId w:val="19"/>
        </w:numPr>
        <w:rPr>
          <w:i/>
          <w:iCs/>
        </w:rPr>
      </w:pPr>
      <w:r w:rsidRPr="00D76FB3">
        <w:rPr>
          <w:b/>
          <w:bCs/>
          <w:i/>
          <w:iCs/>
        </w:rPr>
        <w:t>Scalability</w:t>
      </w:r>
      <w:r w:rsidRPr="00D76FB3">
        <w:rPr>
          <w:i/>
          <w:iCs/>
        </w:rPr>
        <w:t>:</w:t>
      </w:r>
    </w:p>
    <w:p w14:paraId="3F9139A6" w14:textId="77777777" w:rsidR="00D76FB3" w:rsidRPr="00D76FB3" w:rsidRDefault="00D76FB3" w:rsidP="00D76FB3">
      <w:pPr>
        <w:pStyle w:val="BodyText"/>
        <w:numPr>
          <w:ilvl w:val="1"/>
          <w:numId w:val="19"/>
        </w:numPr>
        <w:rPr>
          <w:i/>
          <w:iCs/>
        </w:rPr>
      </w:pPr>
      <w:r w:rsidRPr="00D76FB3">
        <w:rPr>
          <w:i/>
          <w:iCs/>
        </w:rPr>
        <w:t>Support large local file directories (e.g., 1 million+ files) without significant degradation in performance.</w:t>
      </w:r>
    </w:p>
    <w:p w14:paraId="415D701E" w14:textId="77777777" w:rsidR="00D76FB3" w:rsidRPr="00D76FB3" w:rsidRDefault="00D76FB3" w:rsidP="00D76FB3">
      <w:pPr>
        <w:pStyle w:val="BodyText"/>
        <w:numPr>
          <w:ilvl w:val="1"/>
          <w:numId w:val="19"/>
        </w:numPr>
        <w:rPr>
          <w:i/>
          <w:iCs/>
        </w:rPr>
      </w:pPr>
      <w:r w:rsidRPr="00D76FB3">
        <w:rPr>
          <w:i/>
          <w:iCs/>
        </w:rPr>
        <w:t>Handle concurrent queries in different modes without delays.</w:t>
      </w:r>
    </w:p>
    <w:p w14:paraId="38A30E6F" w14:textId="77777777" w:rsidR="00D76FB3" w:rsidRPr="00D76FB3" w:rsidRDefault="00D76FB3" w:rsidP="00D76FB3">
      <w:pPr>
        <w:pStyle w:val="BodyText"/>
        <w:numPr>
          <w:ilvl w:val="0"/>
          <w:numId w:val="19"/>
        </w:numPr>
        <w:rPr>
          <w:i/>
          <w:iCs/>
        </w:rPr>
      </w:pPr>
      <w:r w:rsidRPr="00D76FB3">
        <w:rPr>
          <w:b/>
          <w:bCs/>
          <w:i/>
          <w:iCs/>
        </w:rPr>
        <w:t>Efficiency</w:t>
      </w:r>
      <w:r w:rsidRPr="00D76FB3">
        <w:rPr>
          <w:i/>
          <w:iCs/>
        </w:rPr>
        <w:t>:</w:t>
      </w:r>
    </w:p>
    <w:p w14:paraId="626D8280" w14:textId="3182C0C6" w:rsidR="00D76FB3" w:rsidRPr="00D76FB3" w:rsidRDefault="00D76FB3" w:rsidP="00D76FB3">
      <w:pPr>
        <w:pStyle w:val="BodyText"/>
        <w:numPr>
          <w:ilvl w:val="1"/>
          <w:numId w:val="19"/>
        </w:numPr>
        <w:rPr>
          <w:i/>
          <w:iCs/>
        </w:rPr>
      </w:pPr>
      <w:r w:rsidRPr="00D76FB3">
        <w:rPr>
          <w:i/>
          <w:iCs/>
        </w:rPr>
        <w:t>Minimize system resource usage, including CPU, memory, and disk I/O, especially during local file indexing.</w:t>
      </w:r>
      <w:r>
        <w:rPr>
          <w:i/>
          <w:iCs/>
        </w:rPr>
        <w:br/>
      </w:r>
    </w:p>
    <w:p w14:paraId="1E3461F6" w14:textId="77777777" w:rsidR="00D76FB3" w:rsidRPr="00D76FB3" w:rsidRDefault="00D76FB3" w:rsidP="00D76FB3">
      <w:pPr>
        <w:pStyle w:val="BodyText"/>
        <w:rPr>
          <w:b/>
          <w:bCs/>
          <w:u w:val="single"/>
        </w:rPr>
      </w:pPr>
      <w:r w:rsidRPr="00D76FB3">
        <w:rPr>
          <w:b/>
          <w:bCs/>
          <w:u w:val="single"/>
        </w:rPr>
        <w:t>Security Requirements</w:t>
      </w:r>
    </w:p>
    <w:p w14:paraId="5A9EDEB3" w14:textId="77777777" w:rsidR="00D76FB3" w:rsidRPr="00D76FB3" w:rsidRDefault="00D76FB3" w:rsidP="00D76FB3">
      <w:pPr>
        <w:pStyle w:val="BodyText"/>
        <w:numPr>
          <w:ilvl w:val="0"/>
          <w:numId w:val="20"/>
        </w:numPr>
        <w:rPr>
          <w:i/>
          <w:iCs/>
        </w:rPr>
      </w:pPr>
      <w:r w:rsidRPr="00D76FB3">
        <w:rPr>
          <w:b/>
          <w:bCs/>
          <w:i/>
          <w:iCs/>
        </w:rPr>
        <w:t>Local Search Security</w:t>
      </w:r>
      <w:r w:rsidRPr="00D76FB3">
        <w:rPr>
          <w:i/>
          <w:iCs/>
        </w:rPr>
        <w:t>:</w:t>
      </w:r>
    </w:p>
    <w:p w14:paraId="1BD26C0B" w14:textId="77777777" w:rsidR="00D76FB3" w:rsidRPr="00D76FB3" w:rsidRDefault="00D76FB3" w:rsidP="00D76FB3">
      <w:pPr>
        <w:pStyle w:val="BodyText"/>
        <w:numPr>
          <w:ilvl w:val="1"/>
          <w:numId w:val="20"/>
        </w:numPr>
        <w:rPr>
          <w:i/>
          <w:iCs/>
        </w:rPr>
      </w:pPr>
      <w:r w:rsidRPr="00D76FB3">
        <w:rPr>
          <w:i/>
          <w:iCs/>
        </w:rPr>
        <w:t>Ensure user data from local searches remains private and never transmitted outside the user’s device.</w:t>
      </w:r>
    </w:p>
    <w:p w14:paraId="7287B4DD" w14:textId="77777777" w:rsidR="00D76FB3" w:rsidRPr="00D76FB3" w:rsidRDefault="00D76FB3" w:rsidP="00D76FB3">
      <w:pPr>
        <w:pStyle w:val="BodyText"/>
        <w:numPr>
          <w:ilvl w:val="1"/>
          <w:numId w:val="20"/>
        </w:numPr>
        <w:rPr>
          <w:i/>
          <w:iCs/>
        </w:rPr>
      </w:pPr>
      <w:r w:rsidRPr="00D76FB3">
        <w:rPr>
          <w:i/>
          <w:iCs/>
        </w:rPr>
        <w:t>Encrypt local search index files to prevent unauthorized access.</w:t>
      </w:r>
    </w:p>
    <w:p w14:paraId="5B327E71" w14:textId="77777777" w:rsidR="00D76FB3" w:rsidRPr="00D76FB3" w:rsidRDefault="00D76FB3" w:rsidP="00D76FB3">
      <w:pPr>
        <w:pStyle w:val="BodyText"/>
        <w:numPr>
          <w:ilvl w:val="0"/>
          <w:numId w:val="20"/>
        </w:numPr>
        <w:rPr>
          <w:i/>
          <w:iCs/>
        </w:rPr>
      </w:pPr>
      <w:r w:rsidRPr="00D76FB3">
        <w:rPr>
          <w:b/>
          <w:bCs/>
          <w:i/>
          <w:iCs/>
        </w:rPr>
        <w:t>AI Search Security</w:t>
      </w:r>
      <w:r w:rsidRPr="00D76FB3">
        <w:rPr>
          <w:i/>
          <w:iCs/>
        </w:rPr>
        <w:t>:</w:t>
      </w:r>
    </w:p>
    <w:p w14:paraId="3B298E24" w14:textId="77777777" w:rsidR="00D76FB3" w:rsidRPr="00D76FB3" w:rsidRDefault="00D76FB3" w:rsidP="00D76FB3">
      <w:pPr>
        <w:pStyle w:val="BodyText"/>
        <w:numPr>
          <w:ilvl w:val="1"/>
          <w:numId w:val="20"/>
        </w:numPr>
        <w:rPr>
          <w:i/>
          <w:iCs/>
        </w:rPr>
      </w:pPr>
      <w:r w:rsidRPr="00D76FB3">
        <w:rPr>
          <w:i/>
          <w:iCs/>
        </w:rPr>
        <w:t>Use secure HTTPS communication for API requests to the AI service.</w:t>
      </w:r>
    </w:p>
    <w:p w14:paraId="443ED3CB" w14:textId="56DA24CF" w:rsidR="00D76FB3" w:rsidRPr="00D76FB3" w:rsidRDefault="00D76FB3" w:rsidP="00D76FB3">
      <w:pPr>
        <w:pStyle w:val="BodyText"/>
        <w:numPr>
          <w:ilvl w:val="1"/>
          <w:numId w:val="20"/>
        </w:numPr>
        <w:rPr>
          <w:i/>
          <w:iCs/>
        </w:rPr>
      </w:pPr>
      <w:r w:rsidRPr="00D76FB3">
        <w:rPr>
          <w:i/>
          <w:iCs/>
        </w:rPr>
        <w:t>Avoid sending sensitive or personally identifiable information in AI queries.</w:t>
      </w:r>
      <w:r>
        <w:rPr>
          <w:i/>
          <w:iCs/>
        </w:rPr>
        <w:br/>
      </w:r>
      <w:r>
        <w:rPr>
          <w:i/>
          <w:iCs/>
        </w:rPr>
        <w:br/>
      </w:r>
    </w:p>
    <w:p w14:paraId="394FEEFC" w14:textId="77777777" w:rsidR="00D76FB3" w:rsidRPr="00D76FB3" w:rsidRDefault="00D76FB3" w:rsidP="00D76FB3">
      <w:pPr>
        <w:pStyle w:val="BodyText"/>
        <w:numPr>
          <w:ilvl w:val="0"/>
          <w:numId w:val="20"/>
        </w:numPr>
        <w:rPr>
          <w:i/>
          <w:iCs/>
        </w:rPr>
      </w:pPr>
      <w:r w:rsidRPr="00D76FB3">
        <w:rPr>
          <w:b/>
          <w:bCs/>
          <w:i/>
          <w:iCs/>
        </w:rPr>
        <w:lastRenderedPageBreak/>
        <w:t>Standard Search Engine Security</w:t>
      </w:r>
      <w:r w:rsidRPr="00D76FB3">
        <w:rPr>
          <w:i/>
          <w:iCs/>
        </w:rPr>
        <w:t>:</w:t>
      </w:r>
    </w:p>
    <w:p w14:paraId="5FA1D722" w14:textId="324F9137" w:rsidR="00D76FB3" w:rsidRPr="00D76FB3" w:rsidRDefault="00D76FB3" w:rsidP="00D76FB3">
      <w:pPr>
        <w:pStyle w:val="BodyText"/>
        <w:numPr>
          <w:ilvl w:val="1"/>
          <w:numId w:val="20"/>
        </w:numPr>
        <w:rPr>
          <w:i/>
          <w:iCs/>
        </w:rPr>
      </w:pPr>
      <w:r w:rsidRPr="00D76FB3">
        <w:rPr>
          <w:i/>
          <w:iCs/>
        </w:rPr>
        <w:t>Ensure user anonymity when sending queries to external search engines by preventing tracking where possible.</w:t>
      </w:r>
    </w:p>
    <w:p w14:paraId="11F74927" w14:textId="5BF73122" w:rsidR="00D76FB3" w:rsidRPr="00D76FB3" w:rsidRDefault="00D76FB3" w:rsidP="00D76FB3">
      <w:pPr>
        <w:pStyle w:val="BodyText"/>
        <w:numPr>
          <w:ilvl w:val="0"/>
          <w:numId w:val="20"/>
        </w:numPr>
        <w:rPr>
          <w:i/>
          <w:iCs/>
        </w:rPr>
      </w:pPr>
      <w:r w:rsidRPr="00D76FB3">
        <w:rPr>
          <w:b/>
          <w:bCs/>
          <w:i/>
          <w:iCs/>
        </w:rPr>
        <w:t>Access Control</w:t>
      </w:r>
      <w:r w:rsidRPr="00D76FB3">
        <w:rPr>
          <w:i/>
          <w:iCs/>
        </w:rPr>
        <w:t>:</w:t>
      </w:r>
    </w:p>
    <w:p w14:paraId="56BE1104" w14:textId="77777777" w:rsidR="00D76FB3" w:rsidRPr="00D76FB3" w:rsidRDefault="00D76FB3" w:rsidP="00D76FB3">
      <w:pPr>
        <w:pStyle w:val="BodyText"/>
        <w:numPr>
          <w:ilvl w:val="1"/>
          <w:numId w:val="20"/>
        </w:numPr>
        <w:rPr>
          <w:i/>
          <w:iCs/>
        </w:rPr>
      </w:pPr>
      <w:r w:rsidRPr="00D76FB3">
        <w:rPr>
          <w:i/>
          <w:iCs/>
        </w:rPr>
        <w:t>Provide robust user authentication and permission handling to restrict access to local directories and sensitive files.</w:t>
      </w:r>
    </w:p>
    <w:p w14:paraId="549FBAF7" w14:textId="77777777" w:rsidR="00D76FB3" w:rsidRPr="00D76FB3" w:rsidRDefault="00D76FB3" w:rsidP="00D76FB3">
      <w:pPr>
        <w:pStyle w:val="BodyText"/>
        <w:numPr>
          <w:ilvl w:val="0"/>
          <w:numId w:val="20"/>
        </w:numPr>
        <w:rPr>
          <w:i/>
          <w:iCs/>
        </w:rPr>
      </w:pPr>
      <w:r w:rsidRPr="00D76FB3">
        <w:rPr>
          <w:b/>
          <w:bCs/>
          <w:i/>
          <w:iCs/>
        </w:rPr>
        <w:t>Data Privacy</w:t>
      </w:r>
      <w:r w:rsidRPr="00D76FB3">
        <w:rPr>
          <w:i/>
          <w:iCs/>
        </w:rPr>
        <w:t>:</w:t>
      </w:r>
    </w:p>
    <w:p w14:paraId="0ED480E2" w14:textId="77777777" w:rsidR="00D76FB3" w:rsidRPr="00D76FB3" w:rsidRDefault="00D76FB3" w:rsidP="00D76FB3">
      <w:pPr>
        <w:pStyle w:val="BodyText"/>
        <w:numPr>
          <w:ilvl w:val="1"/>
          <w:numId w:val="20"/>
        </w:numPr>
        <w:rPr>
          <w:i/>
          <w:iCs/>
        </w:rPr>
      </w:pPr>
      <w:r w:rsidRPr="00D76FB3">
        <w:rPr>
          <w:i/>
          <w:iCs/>
        </w:rPr>
        <w:t>Clearly inform users about data collection and provide an option to opt-out of non-essential tracking.</w:t>
      </w:r>
    </w:p>
    <w:p w14:paraId="4EF14EFD" w14:textId="77777777" w:rsidR="00D76FB3" w:rsidRDefault="00D76FB3" w:rsidP="0081513C">
      <w:pPr>
        <w:pStyle w:val="Heading1"/>
        <w:rPr>
          <w:b/>
          <w:bCs/>
        </w:rPr>
      </w:pPr>
      <w:bookmarkStart w:id="2" w:name="_Toc133672740"/>
    </w:p>
    <w:p w14:paraId="7AE75EF6" w14:textId="1F991618" w:rsidR="0081513C" w:rsidRPr="004765EA" w:rsidRDefault="0081513C" w:rsidP="0081513C">
      <w:pPr>
        <w:pStyle w:val="Heading1"/>
        <w:rPr>
          <w:b/>
          <w:bCs/>
        </w:rPr>
      </w:pPr>
      <w:r w:rsidRPr="004765EA">
        <w:rPr>
          <w:b/>
          <w:bCs/>
        </w:rPr>
        <w:t>Class Diagram</w:t>
      </w:r>
      <w:bookmarkEnd w:id="2"/>
    </w:p>
    <w:p w14:paraId="1932F33D" w14:textId="66A99245" w:rsidR="0081513C" w:rsidRPr="004765EA" w:rsidRDefault="00D76FB3" w:rsidP="00BB353A">
      <w:pPr>
        <w:pStyle w:val="BodyText"/>
        <w:rPr>
          <w:i/>
          <w:iCs/>
        </w:rPr>
      </w:pPr>
      <w:r>
        <w:rPr>
          <w:i/>
          <w:iCs/>
        </w:rPr>
        <w:t>See “Class Diagram” file in GitHub</w:t>
      </w:r>
    </w:p>
    <w:p w14:paraId="647FD836" w14:textId="77777777" w:rsidR="0081513C" w:rsidRPr="004765EA" w:rsidRDefault="0081513C" w:rsidP="0081513C">
      <w:pPr>
        <w:pStyle w:val="Heading1"/>
        <w:rPr>
          <w:b/>
          <w:bCs/>
        </w:rPr>
      </w:pPr>
      <w:bookmarkStart w:id="3" w:name="_Toc133672741"/>
      <w:r w:rsidRPr="004765EA">
        <w:rPr>
          <w:b/>
          <w:bCs/>
        </w:rPr>
        <w:t>Use Case Diagram</w:t>
      </w:r>
      <w:bookmarkEnd w:id="3"/>
    </w:p>
    <w:p w14:paraId="17967B24" w14:textId="5A57AFC0" w:rsidR="0081513C" w:rsidRPr="004765EA" w:rsidRDefault="00D76FB3" w:rsidP="0081513C">
      <w:pPr>
        <w:pStyle w:val="BodyText"/>
        <w:rPr>
          <w:i/>
          <w:iCs/>
        </w:rPr>
      </w:pPr>
      <w:r>
        <w:rPr>
          <w:i/>
          <w:iCs/>
        </w:rPr>
        <w:t>See “Triceratops Use Case Diagram.vsdx” file in GitHub.</w:t>
      </w:r>
    </w:p>
    <w:p w14:paraId="06FD58F0" w14:textId="77777777" w:rsidR="00BB353A" w:rsidRPr="004765EA" w:rsidRDefault="00BB353A" w:rsidP="00BB353A">
      <w:pPr>
        <w:pStyle w:val="Heading1"/>
        <w:rPr>
          <w:b/>
          <w:bCs/>
        </w:rPr>
      </w:pPr>
      <w:bookmarkStart w:id="4" w:name="_Toc133672742"/>
      <w:r w:rsidRPr="004765EA">
        <w:rPr>
          <w:b/>
          <w:bCs/>
        </w:rPr>
        <w:t>Use Case Scenarios</w:t>
      </w:r>
      <w:bookmarkEnd w:id="4"/>
    </w:p>
    <w:p w14:paraId="4049A2BE" w14:textId="0B93705B" w:rsidR="00BB353A" w:rsidRPr="004765EA" w:rsidRDefault="00D76FB3" w:rsidP="00BB353A">
      <w:pPr>
        <w:pStyle w:val="BodyText"/>
        <w:rPr>
          <w:i/>
          <w:iCs/>
        </w:rPr>
      </w:pPr>
      <w:r>
        <w:rPr>
          <w:i/>
          <w:iCs/>
        </w:rPr>
        <w:t>See “Triceratops Use Case Scenarios.xlsx” file in GitHub.</w:t>
      </w:r>
    </w:p>
    <w:p w14:paraId="4D4B4C87" w14:textId="77777777" w:rsidR="00BB353A" w:rsidRPr="004765EA" w:rsidRDefault="00BB353A" w:rsidP="00BB353A">
      <w:pPr>
        <w:pStyle w:val="Heading1"/>
        <w:rPr>
          <w:b/>
          <w:bCs/>
        </w:rPr>
      </w:pPr>
      <w:bookmarkStart w:id="5" w:name="_Toc133672743"/>
      <w:r w:rsidRPr="004765EA">
        <w:rPr>
          <w:b/>
          <w:bCs/>
        </w:rPr>
        <w:t>System Sequence Charts</w:t>
      </w:r>
      <w:bookmarkEnd w:id="5"/>
    </w:p>
    <w:p w14:paraId="5CC3A45E" w14:textId="353EC146" w:rsidR="00BB353A" w:rsidRPr="00BB353A" w:rsidRDefault="00BB353A" w:rsidP="00BB353A">
      <w:pPr>
        <w:pStyle w:val="BodyText"/>
      </w:pPr>
    </w:p>
    <w:sectPr w:rsidR="00BB353A" w:rsidRPr="00BB353A" w:rsidSect="004765EA">
      <w:headerReference w:type="even" r:id="rId8"/>
      <w:footerReference w:type="even" r:id="rId9"/>
      <w:type w:val="continuous"/>
      <w:pgSz w:w="12240" w:h="15840" w:code="1"/>
      <w:pgMar w:top="1440" w:right="1440" w:bottom="1440" w:left="1440" w:header="720" w:footer="960" w:gutter="0"/>
      <w:pgNumType w:start="0"/>
      <w:cols w:space="24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D99C2A" w14:textId="77777777" w:rsidR="009802A7" w:rsidRDefault="009802A7">
      <w:r>
        <w:separator/>
      </w:r>
    </w:p>
  </w:endnote>
  <w:endnote w:type="continuationSeparator" w:id="0">
    <w:p w14:paraId="3DB4EDC6" w14:textId="77777777" w:rsidR="009802A7" w:rsidRDefault="00980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2B1017" w14:textId="77777777" w:rsidR="0060299B" w:rsidRDefault="0060299B">
    <w:pPr>
      <w:pStyle w:val="FooterFirst"/>
      <w:rPr>
        <w:rFonts w:cs="Arial"/>
      </w:rPr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D5CDF">
      <w:rPr>
        <w:rStyle w:val="PageNumber"/>
        <w:noProof/>
      </w:rPr>
      <w:t>2</w:t>
    </w:r>
    <w:r>
      <w:rPr>
        <w:rStyle w:val="PageNumber"/>
      </w:rPr>
      <w:fldChar w:fldCharType="end"/>
    </w:r>
  </w:p>
  <w:p w14:paraId="5415026B" w14:textId="77777777" w:rsidR="0060299B" w:rsidRDefault="0060299B">
    <w:pPr>
      <w:ind w:left="-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C130B" w14:textId="77777777" w:rsidR="009802A7" w:rsidRDefault="009802A7">
      <w:r>
        <w:separator/>
      </w:r>
    </w:p>
  </w:footnote>
  <w:footnote w:type="continuationSeparator" w:id="0">
    <w:p w14:paraId="778514F1" w14:textId="77777777" w:rsidR="009802A7" w:rsidRDefault="009802A7">
      <w:r>
        <w:separator/>
      </w:r>
    </w:p>
  </w:footnote>
  <w:footnote w:type="continuationNotice" w:id="1">
    <w:p w14:paraId="498D1AEA" w14:textId="77777777" w:rsidR="009802A7" w:rsidRDefault="009802A7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7206D" w14:textId="77777777" w:rsidR="0060299B" w:rsidRDefault="00E76C7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1" locked="1" layoutInCell="0" allowOverlap="1" wp14:anchorId="2EB8F4AA" wp14:editId="088EE23F">
              <wp:simplePos x="0" y="0"/>
              <wp:positionH relativeFrom="page">
                <wp:posOffset>5255895</wp:posOffset>
              </wp:positionH>
              <wp:positionV relativeFrom="page">
                <wp:posOffset>1082040</wp:posOffset>
              </wp:positionV>
              <wp:extent cx="1371600" cy="76200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w="317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1DEB20" id="Rectangle 11" o:spid="_x0000_s1026" style="position:absolute;margin-left:413.85pt;margin-top:85.2pt;width:108pt;height:6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" o:allowincell="f" fillcolor="#c8c8c8" strokecolor="white" strokeweight="2.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 w15:restartNumberingAfterBreak="0">
    <w:nsid w:val="0B11329D"/>
    <w:multiLevelType w:val="multilevel"/>
    <w:tmpl w:val="BF9E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D13E4"/>
    <w:multiLevelType w:val="singleLevel"/>
    <w:tmpl w:val="960A983A"/>
    <w:lvl w:ilvl="0">
      <w:start w:val="1"/>
      <w:numFmt w:val="none"/>
      <w:lvlText w:val=""/>
      <w:legacy w:legacy="1" w:legacySpace="0" w:legacyIndent="0"/>
      <w:lvlJc w:val="left"/>
    </w:lvl>
  </w:abstractNum>
  <w:abstractNum w:abstractNumId="3" w15:restartNumberingAfterBreak="0">
    <w:nsid w:val="21E21E9B"/>
    <w:multiLevelType w:val="singleLevel"/>
    <w:tmpl w:val="8DCEB282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  <w:rPr>
        <w:rFonts w:ascii="Arial" w:hAnsi="Arial" w:hint="default"/>
        <w:b/>
        <w:i w:val="0"/>
        <w:sz w:val="18"/>
      </w:rPr>
    </w:lvl>
  </w:abstractNum>
  <w:abstractNum w:abstractNumId="4" w15:restartNumberingAfterBreak="0">
    <w:nsid w:val="3D645C59"/>
    <w:multiLevelType w:val="multilevel"/>
    <w:tmpl w:val="07523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E72F5D"/>
    <w:multiLevelType w:val="singleLevel"/>
    <w:tmpl w:val="8CF41354"/>
    <w:lvl w:ilvl="0">
      <w:start w:val="1"/>
      <w:numFmt w:val="none"/>
      <w:lvlText w:val=""/>
      <w:legacy w:legacy="1" w:legacySpace="0" w:legacyIndent="0"/>
      <w:lvlJc w:val="left"/>
    </w:lvl>
  </w:abstractNum>
  <w:abstractNum w:abstractNumId="6" w15:restartNumberingAfterBreak="0">
    <w:nsid w:val="419A6619"/>
    <w:multiLevelType w:val="multilevel"/>
    <w:tmpl w:val="47B6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A63F1"/>
    <w:multiLevelType w:val="singleLevel"/>
    <w:tmpl w:val="C25CBB00"/>
    <w:lvl w:ilvl="0">
      <w:start w:val="1"/>
      <w:numFmt w:val="none"/>
      <w:lvlText w:val=""/>
      <w:legacy w:legacy="1" w:legacySpace="0" w:legacyIndent="0"/>
      <w:lvlJc w:val="left"/>
    </w:lvl>
  </w:abstractNum>
  <w:abstractNum w:abstractNumId="8" w15:restartNumberingAfterBreak="0">
    <w:nsid w:val="473043F4"/>
    <w:multiLevelType w:val="singleLevel"/>
    <w:tmpl w:val="687A89DA"/>
    <w:lvl w:ilvl="0">
      <w:start w:val="1"/>
      <w:numFmt w:val="none"/>
      <w:lvlText w:val=""/>
      <w:legacy w:legacy="1" w:legacySpace="0" w:legacyIndent="0"/>
      <w:lvlJc w:val="left"/>
    </w:lvl>
  </w:abstractNum>
  <w:abstractNum w:abstractNumId="9" w15:restartNumberingAfterBreak="0">
    <w:nsid w:val="59FF4E9A"/>
    <w:multiLevelType w:val="multilevel"/>
    <w:tmpl w:val="4198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DB42D0"/>
    <w:multiLevelType w:val="singleLevel"/>
    <w:tmpl w:val="D5EECCA4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11" w15:restartNumberingAfterBreak="0">
    <w:nsid w:val="6F8A3EC5"/>
    <w:multiLevelType w:val="multilevel"/>
    <w:tmpl w:val="A6FED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A76F65"/>
    <w:multiLevelType w:val="singleLevel"/>
    <w:tmpl w:val="86F87C5E"/>
    <w:lvl w:ilvl="0">
      <w:start w:val="1"/>
      <w:numFmt w:val="none"/>
      <w:lvlText w:val=""/>
      <w:legacy w:legacy="1" w:legacySpace="0" w:legacyIndent="0"/>
      <w:lvlJc w:val="left"/>
    </w:lvl>
  </w:abstractNum>
  <w:num w:numId="1" w16cid:durableId="1380007687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2" w16cid:durableId="121578192">
    <w:abstractNumId w:val="3"/>
  </w:num>
  <w:num w:numId="3" w16cid:durableId="127355741">
    <w:abstractNumId w:val="0"/>
    <w:lvlOverride w:ilvl="0">
      <w:lvl w:ilvl="0">
        <w:start w:val="1"/>
        <w:numFmt w:val="bullet"/>
        <w:pStyle w:val="ListBullet"/>
        <w:lvlText w:val=""/>
        <w:legacy w:legacy="1" w:legacySpace="0" w:legacyIndent="360"/>
        <w:lvlJc w:val="left"/>
        <w:pPr>
          <w:ind w:left="1800" w:hanging="360"/>
        </w:pPr>
        <w:rPr>
          <w:rFonts w:ascii="Arial" w:hAnsi="Arial" w:hint="default"/>
          <w:sz w:val="22"/>
        </w:rPr>
      </w:lvl>
    </w:lvlOverride>
  </w:num>
  <w:num w:numId="4" w16cid:durableId="892277981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440" w:hanging="360"/>
        </w:pPr>
        <w:rPr>
          <w:rFonts w:ascii="Times" w:hAnsi="Times" w:hint="default"/>
          <w:sz w:val="16"/>
        </w:rPr>
      </w:lvl>
    </w:lvlOverride>
  </w:num>
  <w:num w:numId="5" w16cid:durableId="1353074834">
    <w:abstractNumId w:val="0"/>
    <w:lvlOverride w:ilvl="0">
      <w:lvl w:ilvl="0">
        <w:start w:val="1"/>
        <w:numFmt w:val="bullet"/>
        <w:pStyle w:val="ListBullet"/>
        <w:lvlText w:val="n"/>
        <w:legacy w:legacy="1" w:legacySpace="0" w:legacyIndent="360"/>
        <w:lvlJc w:val="left"/>
        <w:pPr>
          <w:ind w:left="1800" w:hanging="360"/>
        </w:pPr>
        <w:rPr>
          <w:rFonts w:ascii="Times" w:hAnsi="Times" w:hint="default"/>
          <w:sz w:val="12"/>
        </w:rPr>
      </w:lvl>
    </w:lvlOverride>
  </w:num>
  <w:num w:numId="6" w16cid:durableId="1786270788">
    <w:abstractNumId w:val="2"/>
  </w:num>
  <w:num w:numId="7" w16cid:durableId="56364148">
    <w:abstractNumId w:val="7"/>
  </w:num>
  <w:num w:numId="8" w16cid:durableId="1570187305">
    <w:abstractNumId w:val="5"/>
  </w:num>
  <w:num w:numId="9" w16cid:durableId="1265066454">
    <w:abstractNumId w:val="12"/>
  </w:num>
  <w:num w:numId="10" w16cid:durableId="1000935716">
    <w:abstractNumId w:val="8"/>
  </w:num>
  <w:num w:numId="11" w16cid:durableId="1127970971">
    <w:abstractNumId w:val="10"/>
  </w:num>
  <w:num w:numId="12" w16cid:durableId="995456461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800" w:hanging="360"/>
        </w:pPr>
      </w:lvl>
    </w:lvlOverride>
  </w:num>
  <w:num w:numId="13" w16cid:durableId="242640028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160" w:hanging="360"/>
        </w:pPr>
      </w:lvl>
    </w:lvlOverride>
  </w:num>
  <w:num w:numId="14" w16cid:durableId="1702129565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520" w:hanging="360"/>
        </w:pPr>
      </w:lvl>
    </w:lvlOverride>
  </w:num>
  <w:num w:numId="15" w16cid:durableId="788665877">
    <w:abstractNumId w:val="10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2880" w:hanging="360"/>
        </w:pPr>
      </w:lvl>
    </w:lvlOverride>
  </w:num>
  <w:num w:numId="16" w16cid:durableId="977303418">
    <w:abstractNumId w:val="4"/>
  </w:num>
  <w:num w:numId="17" w16cid:durableId="506142494">
    <w:abstractNumId w:val="9"/>
  </w:num>
  <w:num w:numId="18" w16cid:durableId="1384134919">
    <w:abstractNumId w:val="11"/>
  </w:num>
  <w:num w:numId="19" w16cid:durableId="796607707">
    <w:abstractNumId w:val="1"/>
  </w:num>
  <w:num w:numId="20" w16cid:durableId="2132820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suppressTop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3C"/>
    <w:rsid w:val="00027DE8"/>
    <w:rsid w:val="000852E0"/>
    <w:rsid w:val="001F4E82"/>
    <w:rsid w:val="002C676C"/>
    <w:rsid w:val="002F4209"/>
    <w:rsid w:val="003D5CDF"/>
    <w:rsid w:val="004765EA"/>
    <w:rsid w:val="005200B8"/>
    <w:rsid w:val="0058349E"/>
    <w:rsid w:val="0060299B"/>
    <w:rsid w:val="00613B09"/>
    <w:rsid w:val="0064382A"/>
    <w:rsid w:val="0064461C"/>
    <w:rsid w:val="00752EDD"/>
    <w:rsid w:val="007C339B"/>
    <w:rsid w:val="0081513C"/>
    <w:rsid w:val="00867423"/>
    <w:rsid w:val="008B2520"/>
    <w:rsid w:val="008E1A01"/>
    <w:rsid w:val="00904A02"/>
    <w:rsid w:val="00940B73"/>
    <w:rsid w:val="009802A7"/>
    <w:rsid w:val="00A67621"/>
    <w:rsid w:val="00B8078B"/>
    <w:rsid w:val="00BB353A"/>
    <w:rsid w:val="00C03777"/>
    <w:rsid w:val="00C87F35"/>
    <w:rsid w:val="00D76FB3"/>
    <w:rsid w:val="00E76C79"/>
    <w:rsid w:val="00F32FC8"/>
    <w:rsid w:val="00F50A34"/>
    <w:rsid w:val="00FA47C0"/>
    <w:rsid w:val="00FE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57FEA"/>
  <w15:chartTrackingRefBased/>
  <w15:docId w15:val="{A673AA25-E98E-4FFD-806C-8D3459B3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D5CDF"/>
  </w:style>
  <w:style w:type="paragraph" w:styleId="Heading1">
    <w:name w:val="heading 1"/>
    <w:basedOn w:val="Normal"/>
    <w:next w:val="Normal"/>
    <w:link w:val="Heading1Char"/>
    <w:uiPriority w:val="9"/>
    <w:qFormat/>
    <w:rsid w:val="003D5CD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C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CD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CD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5CD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5CD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D5CD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D5CD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D5CD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D5CDF"/>
    <w:pPr>
      <w:spacing w:line="240" w:lineRule="auto"/>
    </w:pPr>
    <w:rPr>
      <w:b/>
      <w:bCs/>
      <w:smallCaps/>
      <w:color w:val="595959" w:themeColor="text1" w:themeTint="A6"/>
    </w:rPr>
  </w:style>
  <w:style w:type="paragraph" w:customStyle="1" w:styleId="Picture">
    <w:name w:val="Picture"/>
    <w:basedOn w:val="Normal"/>
    <w:next w:val="Caption"/>
    <w:pPr>
      <w:keepNext/>
    </w:pPr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</w:style>
  <w:style w:type="paragraph" w:styleId="Index1">
    <w:name w:val="index 1"/>
    <w:basedOn w:val="IndexBase"/>
    <w:semiHidden/>
    <w:pPr>
      <w:tabs>
        <w:tab w:val="right" w:pos="4080"/>
      </w:tabs>
      <w:ind w:hanging="360"/>
    </w:p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/>
    <w:pPr>
      <w:keepLines w:val="0"/>
      <w:spacing w:before="440"/>
    </w:pPr>
    <w:rPr>
      <w:b/>
      <w:caps/>
      <w:spacing w:val="0"/>
      <w:kern w:val="0"/>
      <w:sz w:val="24"/>
    </w:rPr>
  </w:style>
  <w:style w:type="paragraph" w:customStyle="1" w:styleId="SectionHeading">
    <w:name w:val="Section Heading"/>
    <w:basedOn w:val="Heading1"/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/>
    <w:rPr>
      <w:rFonts w:ascii="Courier New" w:hAnsi="Courier New"/>
    </w:rPr>
  </w:style>
  <w:style w:type="character" w:styleId="PageNumber">
    <w:name w:val="page number"/>
    <w:rPr>
      <w:rFonts w:ascii="Arial" w:hAnsi="Arial"/>
      <w:b/>
      <w:sz w:val="18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paragraph" w:customStyle="1" w:styleId="TitleCover">
    <w:name w:val="Title Cover"/>
    <w:basedOn w:val="HeadingBase"/>
    <w:next w:val="SubtitleCover"/>
    <w:pPr>
      <w:spacing w:before="1800" w:line="240" w:lineRule="atLeast"/>
    </w:pPr>
    <w:rPr>
      <w:b/>
      <w:spacing w:val="-48"/>
      <w:sz w:val="72"/>
    </w:rPr>
  </w:style>
  <w:style w:type="character" w:customStyle="1" w:styleId="Superscript">
    <w:name w:val="Superscript"/>
    <w:rPr>
      <w:b/>
      <w:vertAlign w:val="superscript"/>
    </w:r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styleId="TOC1">
    <w:name w:val="toc 1"/>
    <w:basedOn w:val="TOCBase"/>
    <w:uiPriority w:val="39"/>
    <w:rPr>
      <w:b/>
      <w:spacing w:val="-4"/>
    </w:rPr>
  </w:style>
  <w:style w:type="paragraph" w:styleId="TOC2">
    <w:name w:val="toc 2"/>
    <w:basedOn w:val="TOCBase"/>
    <w:semiHidden/>
  </w:style>
  <w:style w:type="paragraph" w:styleId="TOC3">
    <w:name w:val="toc 3"/>
    <w:basedOn w:val="TOCBase"/>
    <w:semiHidden/>
  </w:style>
  <w:style w:type="paragraph" w:styleId="TOC4">
    <w:name w:val="toc 4"/>
    <w:basedOn w:val="TOCBase"/>
    <w:semiHidden/>
  </w:style>
  <w:style w:type="paragraph" w:styleId="TOC5">
    <w:name w:val="toc 5"/>
    <w:basedOn w:val="TOCBase"/>
    <w:semiHidden/>
  </w:style>
  <w:style w:type="paragraph" w:customStyle="1" w:styleId="SectionLabel">
    <w:name w:val="Section Label"/>
    <w:basedOn w:val="HeadingBase"/>
    <w:next w:val="BodyText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/>
    </w:rPr>
  </w:style>
  <w:style w:type="paragraph" w:customStyle="1" w:styleId="HeaderFirst">
    <w:name w:val="Header First"/>
    <w:basedOn w:val="Header"/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</w:style>
  <w:style w:type="paragraph" w:customStyle="1" w:styleId="ChapterLabel">
    <w:name w:val="Chapter Label"/>
    <w:basedOn w:val="HeadingBase"/>
    <w:next w:val="ChapterTitle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ChapterSubtitle"/>
    <w:pPr>
      <w:spacing w:before="720" w:after="400" w:line="240" w:lineRule="auto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D5CD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D5C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/>
    <w:rsid w:val="003D5CDF"/>
    <w:rPr>
      <w:i/>
      <w:iCs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customStyle="1" w:styleId="ReturnAddress">
    <w:name w:val="Return Address"/>
    <w:basedOn w:val="Normal"/>
    <w:pPr>
      <w:keepLines/>
      <w:framePr w:w="2160" w:h="1195" w:wrap="notBeside" w:vAnchor="page" w:hAnchor="margin" w:xAlign="right" w:y="678" w:anchorLock="1"/>
      <w:spacing w:line="220" w:lineRule="atLeast"/>
    </w:pPr>
    <w:rPr>
      <w:sz w:val="16"/>
    </w:rPr>
  </w:style>
  <w:style w:type="character" w:customStyle="1" w:styleId="Slogan">
    <w:name w:val="Slogan"/>
    <w:rPr>
      <w:i/>
      <w:spacing w:val="-6"/>
      <w:sz w:val="24"/>
    </w:rPr>
  </w:style>
  <w:style w:type="paragraph" w:customStyle="1" w:styleId="CompanyName">
    <w:name w:val="Company Name"/>
    <w:basedOn w:val="DocumentLabel"/>
    <w:pPr>
      <w:spacing w:before="0"/>
    </w:p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5CD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D5C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D5CD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D5CD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3D5CD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3D5CD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3D5CD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D5CD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3D5CD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D5CD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D5CDF"/>
    <w:rPr>
      <w:b/>
      <w:bCs/>
    </w:rPr>
  </w:style>
  <w:style w:type="paragraph" w:styleId="NoSpacing">
    <w:name w:val="No Spacing"/>
    <w:link w:val="NoSpacingChar"/>
    <w:uiPriority w:val="1"/>
    <w:qFormat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D5CD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D5CD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CD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CD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D5CD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D5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D5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5CD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D5CD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3D5CDF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6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4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ontemporar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2024-11-12T00:00:00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Office\Templates\1033\Contemporary Report.dot</Template>
  <TotalTime>610</TotalTime>
  <Pages>6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TRICERATOPS System Requirements Document</vt:lpstr>
    </vt:vector>
  </TitlesOfParts>
  <Company>Brendan browne, mathew elms, jacob Oniszk</Company>
  <LinksUpToDate>false</LinksUpToDate>
  <CharactersWithSpaces>4899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TRICERATOPS System Requirements Document</dc:title>
  <dc:subject>DRAFT</dc:subject>
  <dc:creator>TRICERATOPS</dc:creator>
  <cp:keywords/>
  <cp:lastModifiedBy>elms.matthew</cp:lastModifiedBy>
  <cp:revision>9</cp:revision>
  <cp:lastPrinted>1900-01-01T05:00:00Z</cp:lastPrinted>
  <dcterms:created xsi:type="dcterms:W3CDTF">2024-11-12T15:47:00Z</dcterms:created>
  <dcterms:modified xsi:type="dcterms:W3CDTF">2024-11-22T17:38:00Z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</Properties>
</file>